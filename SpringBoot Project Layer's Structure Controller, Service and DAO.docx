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color w:val="FF0000"/>
          <w:sz w:val="36"/>
          <w:szCs w:val="36"/>
          <w:highlight w:val="yellow"/>
        </w:rPr>
      </w:pPr>
      <w:r>
        <w:rPr>
          <w:rFonts w:hint="default" w:ascii="Arial" w:hAnsi="Arial" w:eastAsia="SimSun" w:cs="Arial"/>
          <w:b/>
          <w:bCs/>
          <w:color w:val="FF0000"/>
          <w:sz w:val="40"/>
          <w:szCs w:val="40"/>
          <w:highlight w:val="yellow"/>
        </w:rPr>
        <w:t>Spring Boot CRUD</w:t>
      </w:r>
      <w:r>
        <w:rPr>
          <w:rFonts w:hint="default" w:ascii="Arial" w:hAnsi="Arial" w:eastAsia="SimSun" w:cs="Arial"/>
          <w:b/>
          <w:bCs/>
          <w:color w:val="FF0000"/>
          <w:sz w:val="40"/>
          <w:szCs w:val="40"/>
          <w:highlight w:val="yellow"/>
          <w:lang w:val="en-US"/>
        </w:rPr>
        <w:t xml:space="preserve"> REST full</w:t>
      </w:r>
      <w:r>
        <w:rPr>
          <w:rFonts w:hint="default" w:ascii="Arial" w:hAnsi="Arial" w:eastAsia="SimSun" w:cs="Arial"/>
          <w:b/>
          <w:bCs/>
          <w:color w:val="FF0000"/>
          <w:sz w:val="40"/>
          <w:szCs w:val="40"/>
          <w:highlight w:val="yellow"/>
        </w:rPr>
        <w:t xml:space="preserve"> API Using Project Structure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Spring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</w:rPr>
        <w:t xml:space="preserve">Boot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REST Full API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layers </w:t>
      </w:r>
      <w:r>
        <w:rPr>
          <w:rFonts w:hint="default" w:ascii="Arial" w:hAnsi="Arial" w:cs="Arial"/>
          <w:b/>
          <w:bCs/>
          <w:color w:val="FF0000"/>
          <w:sz w:val="28"/>
          <w:szCs w:val="28"/>
          <w:highlight w:val="green"/>
        </w:rPr>
        <w:t>Controller</w:t>
      </w:r>
      <w:r>
        <w:rPr>
          <w:rFonts w:hint="default" w:ascii="Arial" w:hAnsi="Arial" w:cs="Arial"/>
          <w:b/>
          <w:bCs/>
          <w:sz w:val="28"/>
          <w:szCs w:val="28"/>
        </w:rPr>
        <w:t>,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highlight w:val="cyan"/>
          <w:lang w:val="en-US"/>
        </w:rPr>
        <w:t>S</w:t>
      </w:r>
      <w:r>
        <w:rPr>
          <w:rFonts w:hint="default" w:ascii="Arial" w:hAnsi="Arial" w:cs="Arial"/>
          <w:b/>
          <w:bCs/>
          <w:sz w:val="28"/>
          <w:szCs w:val="28"/>
          <w:highlight w:val="cyan"/>
        </w:rPr>
        <w:t xml:space="preserve">ervice </w:t>
      </w:r>
      <w:r>
        <w:rPr>
          <w:rFonts w:hint="default" w:ascii="Arial" w:hAnsi="Arial" w:cs="Arial"/>
          <w:b/>
          <w:bCs/>
          <w:sz w:val="28"/>
          <w:szCs w:val="28"/>
        </w:rPr>
        <w:t xml:space="preserve">and </w:t>
      </w:r>
      <w:r>
        <w:rPr>
          <w:rFonts w:hint="default" w:ascii="Arial" w:hAnsi="Arial" w:cs="Arial"/>
          <w:b/>
          <w:bCs/>
          <w:color w:val="FFFFFF" w:themeColor="background1"/>
          <w:sz w:val="28"/>
          <w:szCs w:val="28"/>
          <w:highlight w:val="red"/>
          <w14:textFill>
            <w14:solidFill>
              <w14:schemeClr w14:val="bg1"/>
            </w14:solidFill>
          </w14:textFill>
        </w:rPr>
        <w:t>DAO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  <w:lang w:val="en-US"/>
        </w:rPr>
      </w:pP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  <w:lang w:val="en-US"/>
        </w:rPr>
        <w:t>-:</w:t>
      </w: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</w:rPr>
        <w:t>Controller Layer:</w:t>
      </w: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  <w:lang w:val="en-US"/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sz w:val="28"/>
          <w:szCs w:val="28"/>
          <w:highlight w:val="green"/>
        </w:rPr>
      </w:pP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  <w:lang w:val="en-US"/>
        </w:rPr>
        <w:t>:</w:t>
      </w: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</w:rPr>
        <w:t>Example Controller</w:t>
      </w: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  <w:lang w:val="en-US"/>
        </w:rPr>
        <w:t xml:space="preserve"> </w:t>
      </w: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</w:rPr>
        <w:t>Layer</w:t>
      </w:r>
      <w:r>
        <w:rPr>
          <w:rFonts w:hint="default" w:ascii="Arial" w:hAnsi="Arial" w:cs="Arial"/>
          <w:b/>
          <w:bCs/>
          <w:color w:val="FF0000"/>
          <w:sz w:val="36"/>
          <w:szCs w:val="36"/>
          <w:highlight w:val="gree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package com.Gopal.Controller;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org.springframework.http.HttpStatus;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org.springframework.http.ResponseEntity;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org.springframework.web.bind.annotation.DeleteMapping;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org.springframework.web.bind.annotation.GetMapping;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org.springframework.web.bind.annotation.PatchMapping;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org.springframework.web.bind.annotation.PathVariable;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org.springframework.web.bind.annotation.PostMapping;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org.springframework.web.bind.annotation.PutMapping;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org.springframework.web.bind.annotation.RequestBody;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org.springframework.web.bind.annotation.RestController;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com.Gopal.Pojo.Student;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 com.Gopal.Service.MyService;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@RestController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class MyController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private MyService myService;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@GetMapping("showSingleStudentRecord/{id}")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showSingleStudentRecord(@PathVariable 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myService.showSingleStudentRecord(id);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@GetMapping("showMultipleStudentRecord")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showMultipleStudentRecord()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myService.showMultipleStudentRecord();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@PostMapping("insertSingleStudentRecord")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insertSingleStudentRecord(@RequestBody Student student)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myService.insertSingleStudentRecord(student);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@PostMapping("insertSingleRecordPath/{id}/{name}")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insertAPI(@PathVariable 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myService.insertAPI(id,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@PostMapping("insertMultipleStudentRecord")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insertMultipleStudentRecord(@RequestBody List&lt;Student&gt;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myService.insertMultipleStudentRecord(list);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@PutMapping("updateSingleStudentRecord")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updateSingleStudentRecord(@RequestBody Student student)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myService.updateSingleStudentRecord(student);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@PutMapping("updateMultipleRecord")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multipleupdate(@RequestBody List&lt;Student&gt;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myService.multipleupdate(list);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@PatchMapping("partialSingleFieldUpdate/{id}/{name}")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partialSingleFieldUpdate(@PathVariable 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myService.partialSingleFieldUpdate(id,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@PatchMapping("partialMultipleFieldUpdate/{id}/{name}")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partialMultipleFieldUpdate(@PathVariable int id, String name, String city)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myService.partialMultipleFieldUpdate(id, name, city);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@DeleteMapping("deleteSingleStudentRecord/{id}")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deleteSingleStudentRecord(@PathVariable 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myService.deleteSingleStudentRecord(id);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@DeleteMapping("deleteMultipleRecord")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 String deleteAllStudentRecord()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myService.deleteAllStudentRecord();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Arial" w:hAnsi="Arial" w:eastAsia="Consolas" w:cs="Arial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>-: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14:textFill>
            <w14:solidFill>
              <w14:schemeClr w14:val="tx1"/>
            </w14:solidFill>
          </w14:textFill>
        </w:rPr>
        <w:t>Service Layer: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14:textFill>
            <w14:solidFill>
              <w14:schemeClr w14:val="tx1"/>
            </w14:solidFill>
          </w14:textFill>
        </w:rPr>
        <w:t>Example Service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14:textFill>
            <w14:solidFill>
              <w14:schemeClr w14:val="tx1"/>
            </w14:solidFill>
          </w14:textFill>
        </w:rPr>
        <w:t>Layer</w:t>
      </w:r>
      <w:r>
        <w:rPr>
          <w:rFonts w:hint="default" w:ascii="Arial" w:hAnsi="Arial" w:cs="Arial"/>
          <w:b/>
          <w:bCs/>
          <w:color w:val="000000" w:themeColor="text1"/>
          <w:sz w:val="36"/>
          <w:szCs w:val="36"/>
          <w:highlight w:val="cyan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package com.Gopal.Service;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org.springframework.stereotype.Service;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com.Gopal.DAO.MyDAO;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com.Gopal.Pojo.Student;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@Service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public class MyService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private MyDAO myDAO;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showSingleStudentRecord(int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myDAO.showSingleStudentRecord(id);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showMultipleStudentRecord()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myDAO.showMultipleStudentRecord();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insertSingleStudentRecord(Student student)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myDAO.insertSingleStudentRecord(student);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insertAPI(int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myDAO.insertAPI(id,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insertMultipleStudentRecord(List&lt;Student&gt;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myDAO.insertMultipleStudentRecord(list);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updateSingleStudentRecord(Student student)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myDAO.updateSingleStudentRecord(student);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multipleupdate(List&lt;Student&gt;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myDAO.multipleupdate(list);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partialSingleFieldUpdate(int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myDAO.partialSingleFieldUpdate(id,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partialMultipleFieldUpdate(int id, String name, String city)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myDAO.partialMultipleFieldUpdate(id, name, city);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deleteSingleStudentRecord(int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myDAO.deleteSingleStudentRecord(id);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deleteAllStudentRecord()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myDAO.deleteAllStudentRecord();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jc w:val="left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  <w:t>-:DAO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14:textFill>
            <w14:solidFill>
              <w14:schemeClr w14:val="bg1"/>
            </w14:solidFill>
          </w14:textFill>
        </w:rPr>
        <w:t xml:space="preserve"> Layer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  <w:t xml:space="preserve"> (Data Access Object)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sz w:val="24"/>
          <w:szCs w:val="24"/>
          <w:highlight w:val="red"/>
        </w:rPr>
      </w:pP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14:textFill>
            <w14:solidFill>
              <w14:schemeClr w14:val="bg1"/>
            </w14:solidFill>
          </w14:textFill>
        </w:rPr>
        <w:t xml:space="preserve">Example 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:lang w:val="en-US"/>
          <w14:textFill>
            <w14:solidFill>
              <w14:schemeClr w14:val="bg1"/>
            </w14:solidFill>
          </w14:textFill>
        </w:rPr>
        <w:t>DAO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red"/>
          <w14:textFill>
            <w14:solidFill>
              <w14:schemeClr w14:val="bg1"/>
            </w14:solidFill>
          </w14:textFill>
        </w:rPr>
        <w:t xml:space="preserve"> Layer: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package com.Gopal.DAO;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org.hibernate.Session;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org.hibernate.SessionFactory;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org.hibernate.Transaction;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org.hibernate.query.Query;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org.springframework.stereotype.Repository;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 com.Gopal.Pojo.Student;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@Repository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public class MyDAO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@Autowired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SessionFactory sf;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Show a Single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showSingleStudentRecord(int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 ss = s.get(Student.class, 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"Show Single Student Record \n" + 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Get a Multiple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showMultipleStudentRecord()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Query query = s.createQuery("from Student");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List&lt;Student&gt; list = query.list();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"Show Multiple Student Record \n" +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Insert a Single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insertSingleStudentRecord(Student student)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s.save(student);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"Insert Single Student Record \n" + 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Insert a Single Student Record Using Request 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insertAPI(int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 ss = new Student(id,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s.save(ss);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"Insert a Single Student Record Using Request API \n" + 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420" w:firstLine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// Insert a Single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insertMultipleStudentRecord(List&lt;Student&gt;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for (Student student :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tt = ss.beginTransaction();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ss.save(student);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"Insert Multiple Student Record \n" +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Update a Single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updateSingleStudentRecord(Student student)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s.save(student);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"Update Single Student Record \n" + 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Update a Multiple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multipleupdate(List&lt;Student&gt;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for (Student student :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tt = ss.beginTransaction();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ss.update(student);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"Update Multiple Student Record \n" + 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  <w:t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Partial Update a Single Student field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partialSingleFieldUpdate(int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 student = s.get(Student.class, 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student.setName(name);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tx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s.update(student);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tx.commit();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"Partial Update a Single Student Record \n"+student;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Partial Update a Multiple Student field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partialMultipleFieldUpdate(int id, String name, String city)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 student = s.get(Student.class, 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student.setName(name);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student.setCity(city);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tx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s.update(student);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tx.commit();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"Partial Update a Multiple Student field Record \n"+student;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Delete a Single Student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deleteSingleStudentRecord(int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Database interaction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Student ss = s.get(Student.class, 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s.delete(s);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"Delete Single Student Record \n" + 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// Delete a Multiple Student Record's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public String deleteAllStudentRecord()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Session s = 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Transaction t = s.beginTransaction();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Query query = s.createQuery("DELETE FROM Student");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query.executeUpdate();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t.commit();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return "Deletes All Table Record's";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b/>
          <w:bCs/>
          <w:sz w:val="24"/>
          <w:szCs w:val="24"/>
          <w:highlight w:val="darkGreen"/>
        </w:rPr>
      </w:pP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darkGreen"/>
          <w:lang w:val="en-US"/>
          <w14:textFill>
            <w14:solidFill>
              <w14:schemeClr w14:val="bg1"/>
            </w14:solidFill>
          </w14:textFill>
        </w:rPr>
        <w:t>-:POJO Class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darkGreen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Arial" w:hAnsi="Arial" w:cs="Arial"/>
          <w:b/>
          <w:bCs/>
          <w:color w:val="FFFFFF" w:themeColor="background1"/>
          <w:sz w:val="36"/>
          <w:szCs w:val="36"/>
          <w:highlight w:val="darkGreen"/>
          <w:lang w:val="en-US"/>
          <w14:textFill>
            <w14:solidFill>
              <w14:schemeClr w14:val="bg1"/>
            </w14:solidFill>
          </w14:textFill>
        </w:rPr>
        <w:t>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package com.Gopal.Pojo;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import jakarta.persistence.Entity;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import jakarta.persistence.Id;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@Entity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public class Student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@Id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private int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private String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Student()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// TODO Auto-generated constructor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Student(int id, 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super();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this.id =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this.name =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int getId()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return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void setId(int 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this.id = 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String getName()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return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void setName(String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this.name =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return "Student [id=" + id + ", name=" + name + "]";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ab/>
      </w: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</w:pPr>
      <w:r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  <w:t>*** The Kiran Academy 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</w:pPr>
      <w:r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  <w:t>Contact Person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</w:pPr>
      <w:r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  <w:t>TKA GoPaLsInG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Chiller" w:hAnsi="Chiller" w:eastAsia="SimSun" w:cs="Chiller"/>
          <w:b/>
          <w:bCs/>
          <w:color w:val="FF0000"/>
          <w:sz w:val="72"/>
          <w:szCs w:val="72"/>
        </w:rPr>
        <w:t>+91-77-09-3737-09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-1132840</wp:posOffset>
          </wp:positionH>
          <wp:positionV relativeFrom="paragraph">
            <wp:posOffset>-542290</wp:posOffset>
          </wp:positionV>
          <wp:extent cx="7559040" cy="10694035"/>
          <wp:effectExtent l="0" t="0" r="3810" b="12065"/>
          <wp:wrapNone/>
          <wp:docPr id="6" name="图片 6" descr="C:\Users\coseyo\Pictures\wps\看书小猫1.jpg看书小猫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C:\Users\coseyo\Pictures\wps\看书小猫1.jpg看书小猫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040" cy="1069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21B1E"/>
    <w:rsid w:val="005F5967"/>
    <w:rsid w:val="007C5B18"/>
    <w:rsid w:val="00854DCA"/>
    <w:rsid w:val="077158FD"/>
    <w:rsid w:val="0EF92F1F"/>
    <w:rsid w:val="12050A32"/>
    <w:rsid w:val="218551B7"/>
    <w:rsid w:val="54DC2482"/>
    <w:rsid w:val="67E2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undercube\AppData\Local\Packages\ZhuhaiKingsoftOfficeSoftw.WPSOffice2019_924xes6e8q1tw\LocalCache\Roaming\Kingsoft\office6\templates\download\an_2754\Cartoon%20Cute%20Reading%20Kitty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Cartoon Cute Reading Kitty Letter.docx</Template>
  <Pages>4</Pages>
  <Words>119</Words>
  <Characters>896</Characters>
  <Lines>1</Lines>
  <Paragraphs>1</Paragraphs>
  <TotalTime>4</TotalTime>
  <ScaleCrop>false</ScaleCrop>
  <LinksUpToDate>false</LinksUpToDate>
  <CharactersWithSpaces>1271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2023-11-24T03:16:00Z</dcterms:created>
  <dc:creator>Thundercube</dc:creator>
  <cp:lastModifiedBy>gopal girase</cp:lastModifiedBy>
  <dcterms:modified xsi:type="dcterms:W3CDTF">2023-11-24T19:06:14Z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FC176A2E2FC74267AB6BAA1D466B2E73</vt:lpwstr>
  </property>
</Properties>
</file>