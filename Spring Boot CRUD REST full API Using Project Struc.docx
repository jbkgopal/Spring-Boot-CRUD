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color w:val="FF0000"/>
          <w:sz w:val="36"/>
          <w:szCs w:val="36"/>
          <w:highlight w:val="yellow"/>
        </w:rPr>
      </w:pP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</w:rPr>
        <w:t>Spring Boot CRUD</w:t>
      </w: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  <w:lang w:val="en-US"/>
        </w:rPr>
        <w:t xml:space="preserve"> REST full</w:t>
      </w: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</w:rPr>
        <w:t xml:space="preserve"> API Using Project Structure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Spring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Boot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REST Full API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layers </w:t>
      </w:r>
      <w:r>
        <w:rPr>
          <w:rFonts w:hint="default" w:ascii="Arial" w:hAnsi="Arial" w:cs="Arial"/>
          <w:b/>
          <w:bCs/>
          <w:color w:val="FF0000"/>
          <w:sz w:val="28"/>
          <w:szCs w:val="28"/>
          <w:highlight w:val="green"/>
        </w:rPr>
        <w:t>Controller</w:t>
      </w:r>
      <w:r>
        <w:rPr>
          <w:rFonts w:hint="default" w:ascii="Arial" w:hAnsi="Arial" w:cs="Arial"/>
          <w:b/>
          <w:bCs/>
          <w:sz w:val="28"/>
          <w:szCs w:val="28"/>
        </w:rPr>
        <w:t>,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highlight w:val="cyan"/>
          <w:lang w:val="en-US"/>
        </w:rPr>
        <w:t>S</w:t>
      </w:r>
      <w:r>
        <w:rPr>
          <w:rFonts w:hint="default" w:ascii="Arial" w:hAnsi="Arial" w:cs="Arial"/>
          <w:b/>
          <w:bCs/>
          <w:sz w:val="28"/>
          <w:szCs w:val="28"/>
          <w:highlight w:val="cyan"/>
        </w:rPr>
        <w:t xml:space="preserve">ervice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and </w:t>
      </w:r>
      <w:r>
        <w:rPr>
          <w:rFonts w:hint="default" w:ascii="Arial" w:hAnsi="Arial" w:cs="Arial"/>
          <w:b/>
          <w:bCs/>
          <w:color w:val="FFFFFF" w:themeColor="background1"/>
          <w:sz w:val="28"/>
          <w:szCs w:val="28"/>
          <w:highlight w:val="red"/>
          <w14:textFill>
            <w14:solidFill>
              <w14:schemeClr w14:val="bg1"/>
            </w14:solidFill>
          </w14:textFill>
        </w:rPr>
        <w:t>DAO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</w:pP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-: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Controller Layer: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8"/>
          <w:szCs w:val="28"/>
          <w:highlight w:val="green"/>
        </w:rPr>
      </w:pP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Example Controller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Layer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package com.Gopal.Controller;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org.springframework.http.HttpStatus;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org.springframework.http.ResponseEntity;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org.springframework.web.bind.annotation.PatchMapping;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com.Gopal.Service.MyService;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class MyController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private MyService myService;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@GetMapping("showSingleStudentRecord/{id}")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showSingleStudentRecord(@PathVariable 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myService.showSingleStudentRecord(id);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@GetMapping("showMultipleStudentRecord")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myService.showMultipleStudentRecord();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@PostMapping("insertSingleStudentRecord")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insertSingleStudentRecord(@RequestBody 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@PostMapping("insertSingleRecordPath/{id}/{name}")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insertAPI(@PathVariable 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myService.insertAPI(id,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@PostMapping("insertMultipleStudentRecord")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insertMultipleStudentRecord(@RequestBody 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myService.insertMultipleStudentRecord(list);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@PutMapping("updateSingleStudentRecord")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updateSingleStudentRecord(@RequestBody 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myService.updateSingleStudentRecord(student);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@PutMapping("updateMultipleRecord")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multipleupdate(@RequestBody 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myService.multipleupdate(list);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@PatchMapping("partialSingleFieldUpdate/{id}/{name}")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partialSingleFieldUpdate(@PathVariable 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myService.partialSingleFieldUpdate(id,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@PatchMapping("partialMultipleFieldUpdate/{id}/{name}")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partialMultipleFieldUpdate(@PathVariable 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myService.partialMultipleFieldUpdate(id, name, 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@DeleteMapping("deleteSingleStudentRecord/{id}")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deleteSingleStudentRecord(@PathVariable 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myService.deleteSingleStudentRecord(id);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@DeleteMapping("deleteMultipleRecord")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myService.deleteAllStudentRecord();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-: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Service Layer: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Example Service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Layer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package com.Gopal.Service;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com.Gopal.DAO.MyDAO;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public class MyService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private MyDAO myDAO;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myDAO.showSingleStudentRecord(id);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myDAO.showMultipleStudentRecord();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insertAPI(int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myDAO.insertAPI(id,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insertMultipleStudentRecord(List&lt;Student&gt;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myDAO.insertMultipleStudentRecord(list);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updateSingleStudentRecord(Student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myDAO.updateSingleStudentRecord(student);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multipleupdate(List&lt;Student&gt;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myDAO.multipleupdate(list);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partialSingleFieldUpdate(int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myDAO.partialSingleFieldUpdate(id,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partialMultipleFieldUpdate(int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myDAO.partialMultipleFieldUpdate(id, name, 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myDAO.deleteSingleStudentRecord(id);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myDAO.deleteAllStudentRecord();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-:DAO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 Layer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 xml:space="preserve"> (Data Access Object)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  <w:highlight w:val="red"/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Example 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DAO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 Layer: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package com.Gopal.DAO;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org.hibernate.SessionFactory;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org.hibernate.Transaction;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org.hibernate.query.Query;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org.springframework.stereotype.Repository;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@Repository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public class MyDAO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@Autowired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SessionFactory sf;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Show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"Show Single Student Record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Get a Multiple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 query = s.createQuery("from Student");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List&lt;Student&gt; list = query.list();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"Show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Insert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Single Student Record \n" +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Insert a Single Student Record Using Request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insertAPI(int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new Student(id,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a Single Student Record Using Request API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420" w:firstLine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// Insert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insertMultipleStudentRecord(List&lt;Student&gt;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for (Student student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tt = ss.beginTransaction();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Update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updateSingleStudentRecord(Student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"Update Single Student Record \n" +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Update a Multiple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multipleupdate(List&lt;Student&gt;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for (Student student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tt = ss.beginTransaction();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"Update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Partial Update a Single Student field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partialSingleFieldUpdate(int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student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student.setName(name);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tx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tx.commit();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"Partial Update a Single Student Record \n"+student;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Partial Update a Multiple Student field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partialMultipleFieldUpdate(int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student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student.setName(name);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student.setCity(city);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tx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tx.commit();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"Partial Update a Multiple Student field Record \n"+student;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Delete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Database interaction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s.delete(s);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"Delete Single Student Record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Delete a Multiple Student Record's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 query = s.createQuery("DELETE FROM Student");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query.executeUpdate();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"Deletes All Table Record's";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-:Model Class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package com.Gopal.Pojo;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import jakarta.persistence.Entity;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import jakarta.persistence.Id;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@Entity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public class Student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@Id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private int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private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Student()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// TODO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Student(int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int getId()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void setId(int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void setName(String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"Student [id=" + id + ", name=" + name + "]";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*** The Kiran Academy 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bookmarkStart w:id="0" w:name="_GoBack"/>
      <w:bookmarkEnd w:id="0"/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Contact 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TKA GoPaLsInG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+91-77-09-3737-09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-1132840</wp:posOffset>
          </wp:positionH>
          <wp:positionV relativeFrom="paragraph">
            <wp:posOffset>-542290</wp:posOffset>
          </wp:positionV>
          <wp:extent cx="7559040" cy="10694035"/>
          <wp:effectExtent l="0" t="0" r="3810" b="12065"/>
          <wp:wrapNone/>
          <wp:docPr id="6" name="图片 6" descr="C:\Users\coseyo\Pictures\wps\看书小猫1.jpg看书小猫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coseyo\Pictures\wps\看书小猫1.jpg看书小猫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04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21B1E"/>
    <w:rsid w:val="005F5967"/>
    <w:rsid w:val="007C5B18"/>
    <w:rsid w:val="00854DCA"/>
    <w:rsid w:val="077158FD"/>
    <w:rsid w:val="0EF92F1F"/>
    <w:rsid w:val="218551B7"/>
    <w:rsid w:val="54DC2482"/>
    <w:rsid w:val="67E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ndercube\AppData\Local\Packages\ZhuhaiKingsoftOfficeSoftw.WPSOffice2019_924xes6e8q1tw\LocalCache\Roaming\Kingsoft\office6\templates\download\an_2754\Cartoon%20Cute%20Reading%20Kitty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Cartoon Cute Reading Kitty Letter.docx</Template>
  <Pages>4</Pages>
  <Words>119</Words>
  <Characters>896</Characters>
  <Lines>1</Lines>
  <Paragraphs>1</Paragraphs>
  <TotalTime>1</TotalTime>
  <ScaleCrop>false</ScaleCrop>
  <LinksUpToDate>false</LinksUpToDate>
  <CharactersWithSpaces>1271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2023-11-24T03:16:00Z</dcterms:created>
  <dc:creator>Thundercube</dc:creator>
  <cp:lastModifiedBy>gopal girase</cp:lastModifiedBy>
  <dcterms:modified xsi:type="dcterms:W3CDTF">2023-11-24T19:03:31Z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22EF036F48664725840BDA44F517781B</vt:lpwstr>
  </property>
</Properties>
</file>